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975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13"/>
      </w:tblGrid>
      <w:tr w:rsidR="00692703" w:rsidRPr="00CF1A49" w:rsidTr="00F51AD3">
        <w:trPr>
          <w:trHeight w:hRule="exact" w:val="1290"/>
        </w:trPr>
        <w:tc>
          <w:tcPr>
            <w:tcW w:w="9314" w:type="dxa"/>
            <w:tcMar>
              <w:top w:w="0" w:type="dxa"/>
              <w:bottom w:w="0" w:type="dxa"/>
            </w:tcMar>
          </w:tcPr>
          <w:p w:rsidR="00692703" w:rsidRPr="008E7B1F" w:rsidRDefault="00B60E6B" w:rsidP="00913946">
            <w:pPr>
              <w:pStyle w:val="Title"/>
              <w:rPr>
                <w:sz w:val="56"/>
              </w:rPr>
            </w:pPr>
            <w:r>
              <w:rPr>
                <w:sz w:val="56"/>
              </w:rPr>
              <w:t>portofolio project</w:t>
            </w:r>
          </w:p>
          <w:p w:rsidR="00692703" w:rsidRPr="00CF1A49" w:rsidRDefault="00F51AD3" w:rsidP="00913946">
            <w:pPr>
              <w:pStyle w:val="ContactInfo"/>
              <w:contextualSpacing w:val="0"/>
            </w:pPr>
            <w:r>
              <w:t xml:space="preserve">Muhammad Fari </w:t>
            </w:r>
            <w:proofErr w:type="spellStart"/>
            <w:r>
              <w:t>Madyan</w:t>
            </w:r>
            <w:proofErr w:type="spellEnd"/>
            <w: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5A4E40AFCA0405DA1FB968519F0614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081215869294</w:t>
            </w:r>
          </w:p>
          <w:p w:rsidR="00692703" w:rsidRPr="00CF1A49" w:rsidRDefault="00F51AD3" w:rsidP="00913946">
            <w:pPr>
              <w:pStyle w:val="ContactInfoEmphasis"/>
              <w:contextualSpacing w:val="0"/>
            </w:pPr>
            <w:r>
              <w:t>f</w:t>
            </w:r>
            <w:r w:rsidR="00B60E6B">
              <w:t>ari.msenju</w:t>
            </w:r>
            <w:r>
              <w:t xml:space="preserve">@gmail.com </w:t>
            </w:r>
            <w:r w:rsidR="00692703" w:rsidRPr="00CF1A49">
              <w:t xml:space="preserve"> </w:t>
            </w:r>
          </w:p>
        </w:tc>
      </w:tr>
      <w:tr w:rsidR="009571D8" w:rsidRPr="00CF1A49" w:rsidTr="00F51AD3">
        <w:trPr>
          <w:trHeight w:val="182"/>
        </w:trPr>
        <w:tc>
          <w:tcPr>
            <w:tcW w:w="9314" w:type="dxa"/>
            <w:tcMar>
              <w:top w:w="432" w:type="dxa"/>
            </w:tcMar>
          </w:tcPr>
          <w:p w:rsidR="001755A8" w:rsidRPr="00CF1A49" w:rsidRDefault="001755A8" w:rsidP="00913946">
            <w:pPr>
              <w:contextualSpacing w:val="0"/>
            </w:pPr>
          </w:p>
        </w:tc>
      </w:tr>
    </w:tbl>
    <w:p w:rsidR="004E01EB" w:rsidRPr="00CF1A49" w:rsidRDefault="005D777B" w:rsidP="004E01EB">
      <w:pPr>
        <w:pStyle w:val="Heading1"/>
      </w:pPr>
      <w:r>
        <w:t xml:space="preserve">Information System </w:t>
      </w:r>
      <w:r w:rsidR="00585162">
        <w:t>medical record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250B05">
        <w:tc>
          <w:tcPr>
            <w:tcW w:w="9290" w:type="dxa"/>
          </w:tcPr>
          <w:p w:rsidR="001D0BF1" w:rsidRPr="00CF1A49" w:rsidRDefault="00F51AD3" w:rsidP="001D0BF1">
            <w:pPr>
              <w:pStyle w:val="Heading3"/>
              <w:contextualSpacing w:val="0"/>
              <w:outlineLvl w:val="2"/>
            </w:pPr>
            <w:r>
              <w:t>Oct. 2017</w:t>
            </w:r>
            <w:r w:rsidR="001D0BF1" w:rsidRPr="00CF1A49">
              <w:t xml:space="preserve"> – </w:t>
            </w:r>
            <w:r>
              <w:t>Nov. 2017</w:t>
            </w:r>
          </w:p>
          <w:p w:rsidR="00250B05" w:rsidRDefault="00250B05" w:rsidP="001D0BF1">
            <w:pPr>
              <w:contextualSpacing w:val="0"/>
            </w:pPr>
            <w:r>
              <w:t xml:space="preserve">Is a complete application for </w:t>
            </w:r>
            <w:proofErr w:type="spellStart"/>
            <w:r>
              <w:t>puskesmas</w:t>
            </w:r>
            <w:proofErr w:type="spellEnd"/>
            <w:r>
              <w:t xml:space="preserve"> operations, including Outpatient, Inpatient, Medical record, reference letter and period </w:t>
            </w:r>
            <w:proofErr w:type="gramStart"/>
            <w:r>
              <w:t>report.</w:t>
            </w:r>
            <w:proofErr w:type="gramEnd"/>
          </w:p>
          <w:p w:rsidR="00FB3486" w:rsidRDefault="00FB3486" w:rsidP="001D0BF1">
            <w:pPr>
              <w:contextualSpacing w:val="0"/>
            </w:pPr>
          </w:p>
          <w:p w:rsidR="001E3120" w:rsidRDefault="00250B05" w:rsidP="001D0BF1">
            <w:pPr>
              <w:contextualSpacing w:val="0"/>
            </w:pPr>
            <w:r>
              <w:t xml:space="preserve">Build using </w:t>
            </w:r>
            <w:r w:rsidR="00F51AD3" w:rsidRPr="00F51AD3">
              <w:t>Laravel Framework PHP 5.2</w:t>
            </w:r>
            <w:r w:rsidR="00FB3486">
              <w:t>.</w:t>
            </w:r>
          </w:p>
          <w:p w:rsidR="00250B05" w:rsidRDefault="00250B05" w:rsidP="001D0BF1">
            <w:pPr>
              <w:contextualSpacing w:val="0"/>
            </w:pPr>
          </w:p>
          <w:p w:rsidR="00250B05" w:rsidRPr="00CF1A49" w:rsidRDefault="00250B05" w:rsidP="001D0BF1">
            <w:pPr>
              <w:contextualSpacing w:val="0"/>
            </w:pPr>
            <w:proofErr w:type="spellStart"/>
            <w:r>
              <w:t>Github</w:t>
            </w:r>
            <w:proofErr w:type="spellEnd"/>
            <w:r>
              <w:t xml:space="preserve"> : </w:t>
            </w:r>
            <w:hyperlink r:id="rId7" w:history="1">
              <w:r w:rsidRPr="00250B05">
                <w:rPr>
                  <w:color w:val="0000FF"/>
                  <w:u w:val="single"/>
                </w:rPr>
                <w:t>https://github.com/MuhammadFariMadyan/laravel-rekam-medis-puskesmas</w:t>
              </w:r>
            </w:hyperlink>
          </w:p>
        </w:tc>
      </w:tr>
    </w:tbl>
    <w:p w:rsidR="00B51D1B" w:rsidRDefault="00B51D1B" w:rsidP="006E1507"/>
    <w:p w:rsidR="00250B05" w:rsidRPr="00CF1A49" w:rsidRDefault="00FD5573" w:rsidP="00250B05">
      <w:pPr>
        <w:pStyle w:val="Heading1"/>
      </w:pPr>
      <w:r>
        <w:t>E-learning information system for online exam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250B05" w:rsidRPr="00CF1A49" w:rsidTr="00700027">
        <w:tc>
          <w:tcPr>
            <w:tcW w:w="9290" w:type="dxa"/>
          </w:tcPr>
          <w:p w:rsidR="00250B05" w:rsidRPr="00CF1A49" w:rsidRDefault="00FB3486" w:rsidP="00700027">
            <w:pPr>
              <w:pStyle w:val="Heading3"/>
              <w:contextualSpacing w:val="0"/>
              <w:outlineLvl w:val="2"/>
            </w:pPr>
            <w:r>
              <w:t>jan</w:t>
            </w:r>
            <w:r w:rsidR="00250B05">
              <w:t>. 201</w:t>
            </w:r>
            <w:r>
              <w:t>8</w:t>
            </w:r>
            <w:r w:rsidR="00250B05" w:rsidRPr="00CF1A49">
              <w:t xml:space="preserve"> – </w:t>
            </w:r>
            <w:r>
              <w:t>Mar</w:t>
            </w:r>
            <w:r w:rsidR="00250B05">
              <w:t>. 201</w:t>
            </w:r>
            <w:r>
              <w:t>8</w:t>
            </w:r>
          </w:p>
          <w:p w:rsidR="00250B05" w:rsidRDefault="00250B05" w:rsidP="00700027">
            <w:pPr>
              <w:contextualSpacing w:val="0"/>
            </w:pPr>
            <w:r>
              <w:t xml:space="preserve">Is a complete application for </w:t>
            </w:r>
            <w:r w:rsidR="00FD5573">
              <w:t>online exam</w:t>
            </w:r>
            <w:r>
              <w:t xml:space="preserve">, including </w:t>
            </w:r>
            <w:r w:rsidR="00FD5573">
              <w:t xml:space="preserve">notifications task in your class each subjects with </w:t>
            </w:r>
            <w:proofErr w:type="spellStart"/>
            <w:proofErr w:type="gramStart"/>
            <w:r w:rsidR="00FD5573">
              <w:t>sms</w:t>
            </w:r>
            <w:proofErr w:type="spellEnd"/>
            <w:r w:rsidR="00FD5573">
              <w:t xml:space="preserve"> gateway.me.</w:t>
            </w:r>
            <w:proofErr w:type="gramEnd"/>
            <w:r w:rsidR="00FD5573">
              <w:t xml:space="preserve"> </w:t>
            </w:r>
          </w:p>
          <w:p w:rsidR="00FB3486" w:rsidRDefault="00FB3486" w:rsidP="00700027">
            <w:pPr>
              <w:contextualSpacing w:val="0"/>
            </w:pPr>
          </w:p>
          <w:p w:rsidR="00250B05" w:rsidRDefault="00250B05" w:rsidP="00700027">
            <w:pPr>
              <w:contextualSpacing w:val="0"/>
            </w:pPr>
            <w:r>
              <w:t xml:space="preserve">Build using </w:t>
            </w:r>
            <w:r w:rsidRPr="00F51AD3">
              <w:t xml:space="preserve">Laravel Framework PHP 5.2 </w:t>
            </w:r>
            <w:r w:rsidR="00FD5573">
              <w:t>and Smsgateway.me Library.</w:t>
            </w:r>
          </w:p>
          <w:p w:rsidR="00250B05" w:rsidRDefault="00250B05" w:rsidP="00700027">
            <w:pPr>
              <w:contextualSpacing w:val="0"/>
            </w:pPr>
          </w:p>
          <w:p w:rsidR="00250B05" w:rsidRPr="00CF1A49" w:rsidRDefault="00250B05" w:rsidP="00700027">
            <w:pPr>
              <w:contextualSpacing w:val="0"/>
            </w:pPr>
            <w:proofErr w:type="spellStart"/>
            <w:proofErr w:type="gramStart"/>
            <w:r>
              <w:t>Github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hyperlink r:id="rId8" w:history="1">
              <w:r w:rsidR="00FB3486" w:rsidRPr="00FB3486">
                <w:rPr>
                  <w:color w:val="0000FF"/>
                  <w:u w:val="single"/>
                </w:rPr>
                <w:t>https://github.com/MuhammadFariMadyan/laravel-elearning</w:t>
              </w:r>
            </w:hyperlink>
          </w:p>
        </w:tc>
      </w:tr>
    </w:tbl>
    <w:p w:rsidR="00250B05" w:rsidRPr="006E1507" w:rsidRDefault="00250B05" w:rsidP="00250B05"/>
    <w:p w:rsidR="00250B05" w:rsidRPr="00CF1A49" w:rsidRDefault="00250B05" w:rsidP="00250B05">
      <w:pPr>
        <w:pStyle w:val="Heading1"/>
      </w:pPr>
      <w:r w:rsidRPr="00250B05">
        <w:t>Point of Sale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250B05" w:rsidRPr="00CF1A49" w:rsidTr="00700027">
        <w:tc>
          <w:tcPr>
            <w:tcW w:w="9290" w:type="dxa"/>
          </w:tcPr>
          <w:p w:rsidR="00250B05" w:rsidRPr="00CF1A49" w:rsidRDefault="00FB3486" w:rsidP="00700027">
            <w:pPr>
              <w:pStyle w:val="Heading3"/>
              <w:contextualSpacing w:val="0"/>
              <w:outlineLvl w:val="2"/>
            </w:pPr>
            <w:r>
              <w:t>mar.</w:t>
            </w:r>
            <w:r>
              <w:t xml:space="preserve"> 2018</w:t>
            </w:r>
            <w:r w:rsidRPr="00CF1A49">
              <w:t xml:space="preserve"> – </w:t>
            </w:r>
            <w:r>
              <w:t>apr</w:t>
            </w:r>
            <w:r>
              <w:t>. 2018</w:t>
            </w:r>
          </w:p>
          <w:p w:rsidR="00250B05" w:rsidRDefault="00250B05" w:rsidP="00700027">
            <w:pPr>
              <w:contextualSpacing w:val="0"/>
            </w:pPr>
            <w:r>
              <w:t xml:space="preserve">Is a </w:t>
            </w:r>
            <w:r w:rsidR="00FB3486">
              <w:t>cashier register for your small business.</w:t>
            </w:r>
            <w:bookmarkStart w:id="0" w:name="_GoBack"/>
            <w:bookmarkEnd w:id="0"/>
          </w:p>
          <w:p w:rsidR="00FB3486" w:rsidRDefault="00FB3486" w:rsidP="00700027">
            <w:pPr>
              <w:contextualSpacing w:val="0"/>
            </w:pPr>
          </w:p>
          <w:p w:rsidR="00250B05" w:rsidRDefault="00250B05" w:rsidP="00700027">
            <w:pPr>
              <w:contextualSpacing w:val="0"/>
            </w:pPr>
            <w:r>
              <w:t xml:space="preserve">Build using </w:t>
            </w:r>
            <w:r w:rsidRPr="00F51AD3">
              <w:t>Laravel Framework PHP 5.</w:t>
            </w:r>
            <w:r w:rsidR="00FB3486">
              <w:t>5.</w:t>
            </w:r>
          </w:p>
          <w:p w:rsidR="00250B05" w:rsidRDefault="00250B05" w:rsidP="00700027">
            <w:pPr>
              <w:contextualSpacing w:val="0"/>
            </w:pPr>
          </w:p>
          <w:p w:rsidR="00250B05" w:rsidRPr="00CF1A49" w:rsidRDefault="00250B05" w:rsidP="00700027">
            <w:pPr>
              <w:contextualSpacing w:val="0"/>
            </w:pPr>
            <w:proofErr w:type="spellStart"/>
            <w:proofErr w:type="gramStart"/>
            <w:r>
              <w:t>Github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hyperlink r:id="rId9" w:history="1">
              <w:r w:rsidR="00FB3486" w:rsidRPr="00FB3486">
                <w:rPr>
                  <w:color w:val="0000FF"/>
                  <w:u w:val="single"/>
                </w:rPr>
                <w:t>https://github.com/MuhammadFariMadyan/laravel-pos</w:t>
              </w:r>
            </w:hyperlink>
          </w:p>
        </w:tc>
      </w:tr>
    </w:tbl>
    <w:p w:rsidR="00250B05" w:rsidRPr="006E1507" w:rsidRDefault="00250B05" w:rsidP="00250B05"/>
    <w:p w:rsidR="00250B05" w:rsidRPr="006E1507" w:rsidRDefault="00250B05" w:rsidP="006E1507"/>
    <w:sectPr w:rsidR="00250B05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24D" w:rsidRDefault="0059424D" w:rsidP="0068194B">
      <w:r>
        <w:separator/>
      </w:r>
    </w:p>
    <w:p w:rsidR="0059424D" w:rsidRDefault="0059424D"/>
    <w:p w:rsidR="0059424D" w:rsidRDefault="0059424D"/>
  </w:endnote>
  <w:endnote w:type="continuationSeparator" w:id="0">
    <w:p w:rsidR="0059424D" w:rsidRDefault="0059424D" w:rsidP="0068194B">
      <w:r>
        <w:continuationSeparator/>
      </w:r>
    </w:p>
    <w:p w:rsidR="0059424D" w:rsidRDefault="0059424D"/>
    <w:p w:rsidR="0059424D" w:rsidRDefault="005942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24D" w:rsidRDefault="0059424D" w:rsidP="0068194B">
      <w:r>
        <w:separator/>
      </w:r>
    </w:p>
    <w:p w:rsidR="0059424D" w:rsidRDefault="0059424D"/>
    <w:p w:rsidR="0059424D" w:rsidRDefault="0059424D"/>
  </w:footnote>
  <w:footnote w:type="continuationSeparator" w:id="0">
    <w:p w:rsidR="0059424D" w:rsidRDefault="0059424D" w:rsidP="0068194B">
      <w:r>
        <w:continuationSeparator/>
      </w:r>
    </w:p>
    <w:p w:rsidR="0059424D" w:rsidRDefault="0059424D"/>
    <w:p w:rsidR="0059424D" w:rsidRDefault="005942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64CA29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6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0B05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85162"/>
    <w:rsid w:val="0059424D"/>
    <w:rsid w:val="005A0F26"/>
    <w:rsid w:val="005A1B10"/>
    <w:rsid w:val="005A6850"/>
    <w:rsid w:val="005B1B1B"/>
    <w:rsid w:val="005C5932"/>
    <w:rsid w:val="005D3CA7"/>
    <w:rsid w:val="005D4CC1"/>
    <w:rsid w:val="005D777B"/>
    <w:rsid w:val="005F4B91"/>
    <w:rsid w:val="005F55D2"/>
    <w:rsid w:val="0062312F"/>
    <w:rsid w:val="00625F2C"/>
    <w:rsid w:val="006316A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E7B1F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E6B"/>
    <w:rsid w:val="00B60FD0"/>
    <w:rsid w:val="00B622DF"/>
    <w:rsid w:val="00B6332A"/>
    <w:rsid w:val="00B81760"/>
    <w:rsid w:val="00B8494C"/>
    <w:rsid w:val="00BA1546"/>
    <w:rsid w:val="00BB4E51"/>
    <w:rsid w:val="00BC676F"/>
    <w:rsid w:val="00BD431F"/>
    <w:rsid w:val="00BE423E"/>
    <w:rsid w:val="00BF61AC"/>
    <w:rsid w:val="00C47FA6"/>
    <w:rsid w:val="00C54D6A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1AD3"/>
    <w:rsid w:val="00F61DF9"/>
    <w:rsid w:val="00F81960"/>
    <w:rsid w:val="00F8769D"/>
    <w:rsid w:val="00F9350C"/>
    <w:rsid w:val="00F94EB5"/>
    <w:rsid w:val="00F9624D"/>
    <w:rsid w:val="00FB31C1"/>
    <w:rsid w:val="00FB3486"/>
    <w:rsid w:val="00FB58F2"/>
    <w:rsid w:val="00FC6AEA"/>
    <w:rsid w:val="00FD3D13"/>
    <w:rsid w:val="00FD557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D210E"/>
  <w15:chartTrackingRefBased/>
  <w15:docId w15:val="{2FBC4CC8-E63B-4EBD-8B02-5572A3F5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2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hammadFariMadyan/laravel-elearning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github.com/MuhammadFariMadyan/laravel-rekam-medis-puskesm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uhammadFariMadyan/laravel-pos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i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A4E40AFCA0405DA1FB968519F06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79FAB-F40E-46CA-BB21-29481BD92F45}"/>
      </w:docPartPr>
      <w:docPartBody>
        <w:p w:rsidR="00000000" w:rsidRDefault="0089535D">
          <w:pPr>
            <w:pStyle w:val="45A4E40AFCA0405DA1FB968519F06144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5D"/>
    <w:rsid w:val="0089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B402A735AC4B2EAC2387850CB478D5">
    <w:name w:val="D8B402A735AC4B2EAC2387850CB478D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DAF8195CAF6453D8125E984596BEC5A">
    <w:name w:val="FDAF8195CAF6453D8125E984596BEC5A"/>
  </w:style>
  <w:style w:type="paragraph" w:customStyle="1" w:styleId="1820C3FE81874E0980BA73C28DA4F589">
    <w:name w:val="1820C3FE81874E0980BA73C28DA4F589"/>
  </w:style>
  <w:style w:type="paragraph" w:customStyle="1" w:styleId="45A4E40AFCA0405DA1FB968519F06144">
    <w:name w:val="45A4E40AFCA0405DA1FB968519F06144"/>
  </w:style>
  <w:style w:type="paragraph" w:customStyle="1" w:styleId="8973E9EE15784A198F51BC0C325F5B58">
    <w:name w:val="8973E9EE15784A198F51BC0C325F5B58"/>
  </w:style>
  <w:style w:type="paragraph" w:customStyle="1" w:styleId="030B27091D3047249071D03B848E136F">
    <w:name w:val="030B27091D3047249071D03B848E136F"/>
  </w:style>
  <w:style w:type="paragraph" w:customStyle="1" w:styleId="AF061A5A73FD4550898E258E85E4969A">
    <w:name w:val="AF061A5A73FD4550898E258E85E4969A"/>
  </w:style>
  <w:style w:type="paragraph" w:customStyle="1" w:styleId="AC521A3605D94624AD19F4F173BCAEE3">
    <w:name w:val="AC521A3605D94624AD19F4F173BCAEE3"/>
  </w:style>
  <w:style w:type="paragraph" w:customStyle="1" w:styleId="E5201610946141A980F03924E154C04A">
    <w:name w:val="E5201610946141A980F03924E154C04A"/>
  </w:style>
  <w:style w:type="paragraph" w:customStyle="1" w:styleId="89793C6D5FE146139A568BB3BF8CE416">
    <w:name w:val="89793C6D5FE146139A568BB3BF8CE416"/>
  </w:style>
  <w:style w:type="paragraph" w:customStyle="1" w:styleId="244D00C8CD554D1283B0F7A557690F2A">
    <w:name w:val="244D00C8CD554D1283B0F7A557690F2A"/>
  </w:style>
  <w:style w:type="paragraph" w:customStyle="1" w:styleId="649B774EBD2045DEB4EB88A7EB2C65CC">
    <w:name w:val="649B774EBD2045DEB4EB88A7EB2C65CC"/>
  </w:style>
  <w:style w:type="paragraph" w:customStyle="1" w:styleId="1A654A1DBC014C748EA7BCF4CDE7C036">
    <w:name w:val="1A654A1DBC014C748EA7BCF4CDE7C036"/>
  </w:style>
  <w:style w:type="paragraph" w:customStyle="1" w:styleId="3609CC327D27494F813A113F28491109">
    <w:name w:val="3609CC327D27494F813A113F28491109"/>
  </w:style>
  <w:style w:type="paragraph" w:customStyle="1" w:styleId="980E498F9CA249DC9465370033BC92A7">
    <w:name w:val="980E498F9CA249DC9465370033BC92A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FDCFD729AC447918D5394E4CE8099E7">
    <w:name w:val="5FDCFD729AC447918D5394E4CE8099E7"/>
  </w:style>
  <w:style w:type="paragraph" w:customStyle="1" w:styleId="71D5C8F005E64934B4AED6381792CF2E">
    <w:name w:val="71D5C8F005E64934B4AED6381792CF2E"/>
  </w:style>
  <w:style w:type="paragraph" w:customStyle="1" w:styleId="1D841D16FA1D41CAA79C3C4BC4FB1000">
    <w:name w:val="1D841D16FA1D41CAA79C3C4BC4FB1000"/>
  </w:style>
  <w:style w:type="paragraph" w:customStyle="1" w:styleId="B023FC57C5AB49D5AB554388EA865702">
    <w:name w:val="B023FC57C5AB49D5AB554388EA865702"/>
  </w:style>
  <w:style w:type="paragraph" w:customStyle="1" w:styleId="21A132785753407D89918C8315637A65">
    <w:name w:val="21A132785753407D89918C8315637A65"/>
  </w:style>
  <w:style w:type="paragraph" w:customStyle="1" w:styleId="3E8DEEFF22274A61BAD73027329A2BA1">
    <w:name w:val="3E8DEEFF22274A61BAD73027329A2BA1"/>
  </w:style>
  <w:style w:type="paragraph" w:customStyle="1" w:styleId="725E146E640C45B0B7388699B3BE71A6">
    <w:name w:val="725E146E640C45B0B7388699B3BE71A6"/>
  </w:style>
  <w:style w:type="paragraph" w:customStyle="1" w:styleId="7CAE18AC13A0477383F82D27D8709524">
    <w:name w:val="7CAE18AC13A0477383F82D27D8709524"/>
  </w:style>
  <w:style w:type="paragraph" w:customStyle="1" w:styleId="4DFC737A5B7D441F85B89B0289590724">
    <w:name w:val="4DFC737A5B7D441F85B89B0289590724"/>
  </w:style>
  <w:style w:type="paragraph" w:customStyle="1" w:styleId="B8ECE326FCFD4400910F5CF3CCAC5D96">
    <w:name w:val="B8ECE326FCFD4400910F5CF3CCAC5D96"/>
  </w:style>
  <w:style w:type="paragraph" w:customStyle="1" w:styleId="5C750DD9B7034AD0B62D6B9122C64FC5">
    <w:name w:val="5C750DD9B7034AD0B62D6B9122C64FC5"/>
  </w:style>
  <w:style w:type="paragraph" w:customStyle="1" w:styleId="D85C13B10F914180811A7AFE6CCFE961">
    <w:name w:val="D85C13B10F914180811A7AFE6CCFE961"/>
  </w:style>
  <w:style w:type="paragraph" w:customStyle="1" w:styleId="523A1D42AE2540D1BCBE4BAE1C339FA5">
    <w:name w:val="523A1D42AE2540D1BCBE4BAE1C339FA5"/>
  </w:style>
  <w:style w:type="paragraph" w:customStyle="1" w:styleId="B3E45E2B707D471CB4E241EB8C6F7684">
    <w:name w:val="B3E45E2B707D471CB4E241EB8C6F7684"/>
  </w:style>
  <w:style w:type="paragraph" w:customStyle="1" w:styleId="CB799CFF5D784148AF0B5503A84BE53D">
    <w:name w:val="CB799CFF5D784148AF0B5503A84BE53D"/>
  </w:style>
  <w:style w:type="paragraph" w:customStyle="1" w:styleId="8154D25F37B34386A392F6663F38963D">
    <w:name w:val="8154D25F37B34386A392F6663F38963D"/>
  </w:style>
  <w:style w:type="paragraph" w:customStyle="1" w:styleId="0B60103FEF364AC889A7BBE3C7D8644F">
    <w:name w:val="0B60103FEF364AC889A7BBE3C7D8644F"/>
  </w:style>
  <w:style w:type="paragraph" w:customStyle="1" w:styleId="246E48322E954DD4BC3A09CEA6E4B755">
    <w:name w:val="246E48322E954DD4BC3A09CEA6E4B755"/>
  </w:style>
  <w:style w:type="paragraph" w:customStyle="1" w:styleId="9C73FD3633B94DA69B6349ADA98297F5">
    <w:name w:val="9C73FD3633B94DA69B6349ADA98297F5"/>
  </w:style>
  <w:style w:type="paragraph" w:customStyle="1" w:styleId="817DCC8D08A144B4AA354862A7570963">
    <w:name w:val="817DCC8D08A144B4AA354862A7570963"/>
  </w:style>
  <w:style w:type="paragraph" w:customStyle="1" w:styleId="6978D9F8D9434C089659AC9365CE7824">
    <w:name w:val="6978D9F8D9434C089659AC9365CE7824"/>
  </w:style>
  <w:style w:type="paragraph" w:customStyle="1" w:styleId="8F36A772B2954F4EA228E3B9ADF74DC1">
    <w:name w:val="8F36A772B2954F4EA228E3B9ADF74DC1"/>
  </w:style>
  <w:style w:type="paragraph" w:customStyle="1" w:styleId="2A70F6FEC7B14DA1B527040750D46770">
    <w:name w:val="2A70F6FEC7B14DA1B527040750D46770"/>
  </w:style>
  <w:style w:type="paragraph" w:customStyle="1" w:styleId="9CCDFBD0B89B46E0931EB53707C1859B">
    <w:name w:val="9CCDFBD0B89B46E0931EB53707C1859B"/>
  </w:style>
  <w:style w:type="paragraph" w:customStyle="1" w:styleId="43C06324FF87423588646481D03186DA">
    <w:name w:val="43C06324FF87423588646481D03186DA"/>
  </w:style>
  <w:style w:type="paragraph" w:customStyle="1" w:styleId="7B663179C6CC4D6B8107E9660025A897">
    <w:name w:val="7B663179C6CC4D6B8107E9660025A8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162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 M</dc:creator>
  <cp:keywords/>
  <dc:description/>
  <cp:lastModifiedBy>Fari M</cp:lastModifiedBy>
  <cp:revision>3</cp:revision>
  <dcterms:created xsi:type="dcterms:W3CDTF">2019-04-20T01:28:00Z</dcterms:created>
  <dcterms:modified xsi:type="dcterms:W3CDTF">2019-04-20T04:59:00Z</dcterms:modified>
  <cp:category/>
</cp:coreProperties>
</file>